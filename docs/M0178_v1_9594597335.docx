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8EBE5" w14:textId="77777777" w:rsidR="00B41A25" w:rsidRDefault="00B41A25">
      <w:pPr>
        <w:rPr>
          <w:b/>
        </w:rPr>
      </w:pPr>
    </w:p>
    <w:p w14:paraId="11AA86CF" w14:textId="0C3E2369" w:rsidR="00475364" w:rsidRDefault="00307C8C">
      <w:pPr>
        <w:rPr>
          <w:b/>
        </w:rPr>
      </w:pPr>
      <w:r>
        <w:rPr>
          <w:b/>
        </w:rPr>
        <w:t xml:space="preserve">NIST Big Data Definitions and Taxonomy </w:t>
      </w:r>
      <w:proofErr w:type="spellStart"/>
      <w:r>
        <w:rPr>
          <w:b/>
        </w:rPr>
        <w:t>SubGroup</w:t>
      </w:r>
      <w:proofErr w:type="spellEnd"/>
      <w:r>
        <w:rPr>
          <w:b/>
        </w:rPr>
        <w:t xml:space="preserve"> Agenda</w:t>
      </w:r>
    </w:p>
    <w:p w14:paraId="46E12D37" w14:textId="6F91F888" w:rsidR="00307C8C" w:rsidRPr="009333D8" w:rsidRDefault="0045346D">
      <w:pPr>
        <w:rPr>
          <w:b/>
        </w:rPr>
      </w:pPr>
      <w:r>
        <w:rPr>
          <w:b/>
        </w:rPr>
        <w:t>August 26</w:t>
      </w:r>
      <w:r w:rsidR="00307C8C">
        <w:rPr>
          <w:b/>
        </w:rPr>
        <w:t>, 2013</w:t>
      </w:r>
    </w:p>
    <w:p w14:paraId="56027463" w14:textId="77777777" w:rsidR="009333D8" w:rsidRDefault="009333D8"/>
    <w:p w14:paraId="0777C639" w14:textId="77777777" w:rsidR="00307C8C" w:rsidRDefault="00307C8C"/>
    <w:p w14:paraId="4DF87603" w14:textId="4FD42DA0" w:rsidR="0045346D" w:rsidRDefault="0045346D">
      <w:r>
        <w:t>Presentation by Natasha Balac on Data Science</w:t>
      </w:r>
    </w:p>
    <w:p w14:paraId="0C38A7E0" w14:textId="0D19E401" w:rsidR="00DA5829" w:rsidRDefault="00307C8C">
      <w:r>
        <w:t>Definitions of Big Data and Data Science</w:t>
      </w:r>
    </w:p>
    <w:p w14:paraId="354CBEA0" w14:textId="5694DBCE" w:rsidR="00307C8C" w:rsidRDefault="0045346D">
      <w:r>
        <w:t>Review Cloud Taxonomy document</w:t>
      </w:r>
      <w:bookmarkStart w:id="0" w:name="_GoBack"/>
      <w:bookmarkEnd w:id="0"/>
    </w:p>
    <w:p w14:paraId="5C39C5CF" w14:textId="53765EEE" w:rsidR="00307C8C" w:rsidRDefault="00307C8C">
      <w:r>
        <w:t>Discussion of actors/roles</w:t>
      </w:r>
    </w:p>
    <w:p w14:paraId="6DF10C6B" w14:textId="77777777" w:rsidR="00307C8C" w:rsidRDefault="00307C8C"/>
    <w:p w14:paraId="7F24A640" w14:textId="77777777" w:rsidR="00307C8C" w:rsidRDefault="00307C8C"/>
    <w:p w14:paraId="3C0AE4A1" w14:textId="77777777" w:rsidR="00307C8C" w:rsidRDefault="00307C8C"/>
    <w:p w14:paraId="70B3B189" w14:textId="77777777" w:rsidR="009333D8" w:rsidRDefault="009333D8"/>
    <w:p w14:paraId="38AEC2FD" w14:textId="77777777" w:rsidR="009333D8" w:rsidRDefault="009333D8"/>
    <w:p w14:paraId="41E873EC" w14:textId="0A07C68D" w:rsidR="00A0058B" w:rsidRDefault="00A0058B"/>
    <w:sectPr w:rsidR="00A0058B" w:rsidSect="003C1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278FB"/>
    <w:multiLevelType w:val="hybridMultilevel"/>
    <w:tmpl w:val="1BD4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D8"/>
    <w:rsid w:val="000508E4"/>
    <w:rsid w:val="001032F2"/>
    <w:rsid w:val="00307C8C"/>
    <w:rsid w:val="003C1356"/>
    <w:rsid w:val="0045346D"/>
    <w:rsid w:val="00475364"/>
    <w:rsid w:val="005D6F4F"/>
    <w:rsid w:val="00612A23"/>
    <w:rsid w:val="009333D8"/>
    <w:rsid w:val="009408C7"/>
    <w:rsid w:val="00984B00"/>
    <w:rsid w:val="00A0058B"/>
    <w:rsid w:val="00A979E0"/>
    <w:rsid w:val="00B41A25"/>
    <w:rsid w:val="00DA5829"/>
    <w:rsid w:val="00DD52E1"/>
    <w:rsid w:val="00F3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C06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F835844E.dotm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Grady</dc:creator>
  <cp:lastModifiedBy>Grady, Nancy W.</cp:lastModifiedBy>
  <cp:revision>3</cp:revision>
  <cp:lastPrinted>2013-07-08T19:48:00Z</cp:lastPrinted>
  <dcterms:created xsi:type="dcterms:W3CDTF">2013-08-26T11:27:00Z</dcterms:created>
  <dcterms:modified xsi:type="dcterms:W3CDTF">2013-08-26T11:29:00Z</dcterms:modified>
</cp:coreProperties>
</file>