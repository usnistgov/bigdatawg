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8EBE5" w14:textId="77777777" w:rsidR="00B41A25" w:rsidRDefault="00B41A25">
      <w:pPr>
        <w:rPr>
          <w:b/>
        </w:rPr>
      </w:pPr>
    </w:p>
    <w:p w14:paraId="11AA86CF" w14:textId="0C3E2369" w:rsidR="00475364" w:rsidRDefault="00307C8C">
      <w:pPr>
        <w:rPr>
          <w:b/>
        </w:rPr>
      </w:pPr>
      <w:r>
        <w:rPr>
          <w:b/>
        </w:rPr>
        <w:t xml:space="preserve">NIST Big Data Definitions and Taxonomy </w:t>
      </w:r>
      <w:proofErr w:type="spellStart"/>
      <w:r>
        <w:rPr>
          <w:b/>
        </w:rPr>
        <w:t>SubGroup</w:t>
      </w:r>
      <w:proofErr w:type="spellEnd"/>
      <w:r>
        <w:rPr>
          <w:b/>
        </w:rPr>
        <w:t xml:space="preserve"> Agenda</w:t>
      </w:r>
    </w:p>
    <w:p w14:paraId="46E12D37" w14:textId="4790680E" w:rsidR="00307C8C" w:rsidRPr="009333D8" w:rsidRDefault="00307C8C">
      <w:pPr>
        <w:rPr>
          <w:b/>
        </w:rPr>
      </w:pPr>
      <w:r>
        <w:rPr>
          <w:b/>
        </w:rPr>
        <w:t>August 19, 2013</w:t>
      </w:r>
    </w:p>
    <w:p w14:paraId="56027463" w14:textId="77777777" w:rsidR="009333D8" w:rsidRDefault="009333D8"/>
    <w:p w14:paraId="0777C639" w14:textId="77777777" w:rsidR="00307C8C" w:rsidRDefault="00307C8C"/>
    <w:p w14:paraId="3737D4DB" w14:textId="55E440CC" w:rsidR="009333D8" w:rsidRDefault="009333D8">
      <w:r>
        <w:t xml:space="preserve">Begin with discussion of </w:t>
      </w:r>
      <w:r w:rsidR="00307C8C">
        <w:t xml:space="preserve">~Sep 30 </w:t>
      </w:r>
      <w:r>
        <w:t>deliverable</w:t>
      </w:r>
      <w:r w:rsidR="00307C8C">
        <w:t>s</w:t>
      </w:r>
      <w:r>
        <w:t>.</w:t>
      </w:r>
    </w:p>
    <w:p w14:paraId="566279F8" w14:textId="37B3A798" w:rsidR="00307C8C" w:rsidRDefault="00307C8C">
      <w:r>
        <w:tab/>
        <w:t>Paper for each subgroup</w:t>
      </w:r>
    </w:p>
    <w:p w14:paraId="1D9F5418" w14:textId="3096B850" w:rsidR="00307C8C" w:rsidRDefault="00307C8C">
      <w:r>
        <w:tab/>
        <w:t>Presentation ~Sep 30</w:t>
      </w:r>
    </w:p>
    <w:p w14:paraId="3CED20CE" w14:textId="4D7072CD" w:rsidR="00307C8C" w:rsidRDefault="00307C8C">
      <w:r>
        <w:tab/>
        <w:t>Revision of documents for harmonization</w:t>
      </w:r>
    </w:p>
    <w:p w14:paraId="67A8AFE3" w14:textId="77777777" w:rsidR="00307C8C" w:rsidRDefault="00307C8C" w:rsidP="00307C8C">
      <w:r>
        <w:tab/>
        <w:t>Request for Industry Comments</w:t>
      </w:r>
    </w:p>
    <w:p w14:paraId="64A6B08C" w14:textId="356E2D95" w:rsidR="00DA5829" w:rsidRDefault="00307C8C">
      <w:r>
        <w:t>Discuss Outline</w:t>
      </w:r>
    </w:p>
    <w:p w14:paraId="0C38A7E0" w14:textId="0D19E401" w:rsidR="00DA5829" w:rsidRDefault="00307C8C">
      <w:r>
        <w:t>Definitions of Big Data and Data Science</w:t>
      </w:r>
    </w:p>
    <w:p w14:paraId="354CBEA0" w14:textId="2F666D31" w:rsidR="00307C8C" w:rsidRDefault="00307C8C">
      <w:r>
        <w:t xml:space="preserve">Need someone to </w:t>
      </w:r>
      <w:proofErr w:type="spellStart"/>
      <w:r>
        <w:t>writeup</w:t>
      </w:r>
      <w:proofErr w:type="spellEnd"/>
      <w:r>
        <w:t xml:space="preserve"> first pass for taxonomy based on the Reference Architecture</w:t>
      </w:r>
    </w:p>
    <w:p w14:paraId="5C39C5CF" w14:textId="53765EEE" w:rsidR="00307C8C" w:rsidRDefault="00307C8C">
      <w:r>
        <w:t>Discussion of actors/roles</w:t>
      </w:r>
    </w:p>
    <w:p w14:paraId="6DF10C6B" w14:textId="77777777" w:rsidR="00307C8C" w:rsidRDefault="00307C8C"/>
    <w:p w14:paraId="7F24A640" w14:textId="77777777" w:rsidR="00307C8C" w:rsidRDefault="00307C8C"/>
    <w:p w14:paraId="3C0AE4A1" w14:textId="77777777" w:rsidR="00307C8C" w:rsidRDefault="00307C8C">
      <w:bookmarkStart w:id="0" w:name="_GoBack"/>
      <w:bookmarkEnd w:id="0"/>
    </w:p>
    <w:p w14:paraId="70B3B189" w14:textId="77777777" w:rsidR="009333D8" w:rsidRDefault="009333D8"/>
    <w:p w14:paraId="38AEC2FD" w14:textId="77777777" w:rsidR="009333D8" w:rsidRDefault="009333D8"/>
    <w:p w14:paraId="41E873EC" w14:textId="0A07C68D" w:rsidR="00A0058B" w:rsidRDefault="00A0058B"/>
    <w:sectPr w:rsidR="00A0058B" w:rsidSect="003C13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278FB"/>
    <w:multiLevelType w:val="hybridMultilevel"/>
    <w:tmpl w:val="1BD4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D8"/>
    <w:rsid w:val="000508E4"/>
    <w:rsid w:val="001032F2"/>
    <w:rsid w:val="00307C8C"/>
    <w:rsid w:val="003C1356"/>
    <w:rsid w:val="00475364"/>
    <w:rsid w:val="005D6F4F"/>
    <w:rsid w:val="00612A23"/>
    <w:rsid w:val="009333D8"/>
    <w:rsid w:val="009408C7"/>
    <w:rsid w:val="00984B00"/>
    <w:rsid w:val="00A0058B"/>
    <w:rsid w:val="00A979E0"/>
    <w:rsid w:val="00B41A25"/>
    <w:rsid w:val="00DA5829"/>
    <w:rsid w:val="00DD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9C06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2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2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E0767446.dotm</Template>
  <TotalTime>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Grady</dc:creator>
  <cp:lastModifiedBy>Grady, Nancy W.</cp:lastModifiedBy>
  <cp:revision>3</cp:revision>
  <cp:lastPrinted>2013-07-08T19:48:00Z</cp:lastPrinted>
  <dcterms:created xsi:type="dcterms:W3CDTF">2013-08-19T02:51:00Z</dcterms:created>
  <dcterms:modified xsi:type="dcterms:W3CDTF">2013-08-19T02:57:00Z</dcterms:modified>
</cp:coreProperties>
</file>