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D2" w:rsidRPr="002D4F61" w:rsidRDefault="00805189">
      <w:pPr>
        <w:rPr>
          <w:b/>
          <w:sz w:val="28"/>
          <w:szCs w:val="28"/>
        </w:rPr>
      </w:pPr>
      <w:bookmarkStart w:id="0" w:name="_GoBack"/>
      <w:bookmarkEnd w:id="0"/>
      <w:r>
        <w:rPr>
          <w:sz w:val="20"/>
          <w:szCs w:val="20"/>
        </w:rPr>
        <w:br/>
      </w:r>
      <w:r w:rsidR="00D043D2" w:rsidRPr="002D4F61">
        <w:rPr>
          <w:b/>
          <w:sz w:val="28"/>
          <w:szCs w:val="28"/>
        </w:rPr>
        <w:t>Draft Proposal</w:t>
      </w:r>
      <w:r w:rsidR="002D4F61" w:rsidRPr="002D4F61">
        <w:rPr>
          <w:b/>
          <w:sz w:val="28"/>
          <w:szCs w:val="28"/>
        </w:rPr>
        <w:t xml:space="preserve"> to enhance Privacy in Big Data systems.</w:t>
      </w:r>
    </w:p>
    <w:p w:rsidR="00805189" w:rsidRDefault="00805189">
      <w:pPr>
        <w:rPr>
          <w:sz w:val="20"/>
          <w:szCs w:val="20"/>
        </w:rPr>
      </w:pPr>
      <w:r w:rsidRPr="00805189">
        <w:rPr>
          <w:b/>
          <w:sz w:val="20"/>
          <w:szCs w:val="20"/>
        </w:rPr>
        <w:t>Issues:</w:t>
      </w:r>
      <w:r>
        <w:rPr>
          <w:sz w:val="20"/>
          <w:szCs w:val="20"/>
        </w:rPr>
        <w:t xml:space="preserve"> There is no big data privacy standard to violate. Where standards exist, they are often</w:t>
      </w:r>
      <w:r>
        <w:rPr>
          <w:sz w:val="20"/>
          <w:szCs w:val="20"/>
        </w:rPr>
        <w:br/>
        <w:t>local, or ad hoc and not automatically enforced or audited.</w:t>
      </w:r>
      <w:r w:rsidR="00C30F97">
        <w:rPr>
          <w:sz w:val="20"/>
          <w:szCs w:val="20"/>
        </w:rPr>
        <w:t xml:space="preserve"> An increasing proportion </w:t>
      </w:r>
      <w:r w:rsidR="00D043D2">
        <w:rPr>
          <w:sz w:val="20"/>
          <w:szCs w:val="20"/>
        </w:rPr>
        <w:t>of identity theft results from large systems being hacked and large sets of PII and associated attributes.</w:t>
      </w:r>
    </w:p>
    <w:p w:rsidR="00805189" w:rsidRDefault="00805189">
      <w:pPr>
        <w:rPr>
          <w:sz w:val="20"/>
          <w:szCs w:val="20"/>
        </w:rPr>
      </w:pPr>
      <w:r>
        <w:rPr>
          <w:sz w:val="20"/>
          <w:szCs w:val="20"/>
        </w:rPr>
        <w:br/>
        <w:t xml:space="preserve"> </w:t>
      </w:r>
      <w:r w:rsidRPr="00805189">
        <w:rPr>
          <w:b/>
          <w:sz w:val="20"/>
          <w:szCs w:val="20"/>
        </w:rPr>
        <w:t>General Proposal: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  <w:t xml:space="preserve"> Create 2 XML document</w:t>
      </w:r>
      <w:r w:rsidR="006A78C9">
        <w:rPr>
          <w:sz w:val="20"/>
          <w:szCs w:val="20"/>
        </w:rPr>
        <w:t>s that are bound to data.  One to</w:t>
      </w:r>
      <w:r>
        <w:rPr>
          <w:sz w:val="20"/>
          <w:szCs w:val="20"/>
        </w:rPr>
        <w:t xml:space="preserve"> act to contract future beha</w:t>
      </w:r>
      <w:r w:rsidR="00363136">
        <w:rPr>
          <w:sz w:val="20"/>
          <w:szCs w:val="20"/>
        </w:rPr>
        <w:t>vior and provide</w:t>
      </w:r>
      <w:r w:rsidR="00363136">
        <w:rPr>
          <w:sz w:val="20"/>
          <w:szCs w:val="20"/>
        </w:rPr>
        <w:br/>
        <w:t xml:space="preserve"> provenance. The second one</w:t>
      </w:r>
      <w:r w:rsidR="006A78C9">
        <w:rPr>
          <w:sz w:val="20"/>
          <w:szCs w:val="20"/>
        </w:rPr>
        <w:t xml:space="preserve"> provide</w:t>
      </w:r>
      <w:r w:rsidR="00363136">
        <w:rPr>
          <w:sz w:val="20"/>
          <w:szCs w:val="20"/>
        </w:rPr>
        <w:t>s</w:t>
      </w:r>
      <w:r w:rsidR="006A78C9">
        <w:rPr>
          <w:sz w:val="20"/>
          <w:szCs w:val="20"/>
        </w:rPr>
        <w:t xml:space="preserve"> an </w:t>
      </w:r>
      <w:r>
        <w:rPr>
          <w:sz w:val="20"/>
          <w:szCs w:val="20"/>
        </w:rPr>
        <w:t>audit trail.</w:t>
      </w:r>
      <w:r w:rsidR="00D043D2">
        <w:rPr>
          <w:sz w:val="20"/>
          <w:szCs w:val="20"/>
        </w:rPr>
        <w:t xml:space="preserve"> Store PII separately from other data.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br/>
        <w:t xml:space="preserve"> Provenance doc that lists</w:t>
      </w:r>
    </w:p>
    <w:p w:rsidR="00805189" w:rsidRPr="00805189" w:rsidRDefault="00805189" w:rsidP="00805189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 what the data can be used for</w:t>
      </w:r>
    </w:p>
    <w:p w:rsidR="00805189" w:rsidRPr="00805189" w:rsidRDefault="00805189" w:rsidP="00805189">
      <w:pPr>
        <w:pStyle w:val="ListParagraph"/>
        <w:numPr>
          <w:ilvl w:val="0"/>
          <w:numId w:val="1"/>
        </w:numPr>
      </w:pPr>
      <w:r w:rsidRPr="00805189">
        <w:rPr>
          <w:sz w:val="20"/>
          <w:szCs w:val="20"/>
        </w:rPr>
        <w:t xml:space="preserve"> who has had the data</w:t>
      </w:r>
    </w:p>
    <w:p w:rsidR="00805189" w:rsidRPr="00805189" w:rsidRDefault="00805189" w:rsidP="00805189">
      <w:pPr>
        <w:pStyle w:val="ListParagraph"/>
        <w:numPr>
          <w:ilvl w:val="0"/>
          <w:numId w:val="1"/>
        </w:numPr>
      </w:pPr>
      <w:r w:rsidRPr="00805189">
        <w:rPr>
          <w:sz w:val="20"/>
          <w:szCs w:val="20"/>
        </w:rPr>
        <w:t xml:space="preserve"> what data has been “mashed up” with the</w:t>
      </w:r>
      <w:r>
        <w:rPr>
          <w:sz w:val="20"/>
          <w:szCs w:val="20"/>
        </w:rPr>
        <w:t xml:space="preserve"> data</w:t>
      </w:r>
    </w:p>
    <w:p w:rsidR="00805189" w:rsidRDefault="00805189" w:rsidP="00805189">
      <w:pPr>
        <w:ind w:left="90"/>
        <w:rPr>
          <w:sz w:val="20"/>
          <w:szCs w:val="20"/>
        </w:rPr>
      </w:pPr>
      <w:r w:rsidRPr="00805189">
        <w:rPr>
          <w:sz w:val="20"/>
          <w:szCs w:val="20"/>
        </w:rPr>
        <w:t xml:space="preserve"> Log file that lists</w:t>
      </w:r>
      <w:r>
        <w:rPr>
          <w:sz w:val="20"/>
          <w:szCs w:val="20"/>
        </w:rPr>
        <w:t xml:space="preserve"> </w:t>
      </w:r>
    </w:p>
    <w:p w:rsidR="00805189" w:rsidRDefault="00805189" w:rsidP="008051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5189">
        <w:rPr>
          <w:sz w:val="20"/>
          <w:szCs w:val="20"/>
        </w:rPr>
        <w:t xml:space="preserve">Who has read/touched the file </w:t>
      </w:r>
    </w:p>
    <w:p w:rsidR="00805189" w:rsidRDefault="00805189" w:rsidP="008051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5189">
        <w:rPr>
          <w:sz w:val="20"/>
          <w:szCs w:val="20"/>
        </w:rPr>
        <w:t>What transformations done on the file</w:t>
      </w:r>
      <w:r w:rsidRPr="00805189">
        <w:rPr>
          <w:sz w:val="20"/>
          <w:szCs w:val="20"/>
        </w:rPr>
        <w:br/>
      </w:r>
    </w:p>
    <w:p w:rsidR="00C1670E" w:rsidRDefault="00805189" w:rsidP="00C1670E">
      <w:pPr>
        <w:ind w:left="90"/>
        <w:rPr>
          <w:sz w:val="20"/>
          <w:szCs w:val="20"/>
        </w:rPr>
      </w:pPr>
      <w:r w:rsidRPr="00805189">
        <w:rPr>
          <w:sz w:val="20"/>
          <w:szCs w:val="20"/>
        </w:rPr>
        <w:t xml:space="preserve"> </w:t>
      </w:r>
      <w:r w:rsidR="00F40C24">
        <w:rPr>
          <w:b/>
          <w:sz w:val="20"/>
          <w:szCs w:val="20"/>
        </w:rPr>
        <w:t>Assumption</w:t>
      </w:r>
      <w:r w:rsidRPr="00E20755">
        <w:rPr>
          <w:b/>
          <w:sz w:val="20"/>
          <w:szCs w:val="20"/>
        </w:rPr>
        <w:t>:</w:t>
      </w:r>
      <w:r w:rsidRPr="00805189">
        <w:rPr>
          <w:sz w:val="20"/>
          <w:szCs w:val="20"/>
        </w:rPr>
        <w:t>   In general, systems</w:t>
      </w:r>
      <w:r w:rsidR="00C1670E">
        <w:rPr>
          <w:sz w:val="20"/>
          <w:szCs w:val="20"/>
        </w:rPr>
        <w:t xml:space="preserve"> need PII for:  </w:t>
      </w:r>
    </w:p>
    <w:p w:rsidR="00C1670E" w:rsidRDefault="00F40C24" w:rsidP="00C1670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Record </w:t>
      </w:r>
      <w:r w:rsidR="00C1670E">
        <w:rPr>
          <w:sz w:val="20"/>
          <w:szCs w:val="20"/>
        </w:rPr>
        <w:t>Linkage </w:t>
      </w:r>
    </w:p>
    <w:p w:rsidR="00C1670E" w:rsidRDefault="00805189" w:rsidP="00C167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1670E">
        <w:rPr>
          <w:sz w:val="20"/>
          <w:szCs w:val="20"/>
        </w:rPr>
        <w:t>Netwo</w:t>
      </w:r>
      <w:r w:rsidR="00C1670E">
        <w:rPr>
          <w:sz w:val="20"/>
          <w:szCs w:val="20"/>
        </w:rPr>
        <w:t>rking (special case of linkage)</w:t>
      </w:r>
    </w:p>
    <w:p w:rsidR="00C1670E" w:rsidRDefault="00805189" w:rsidP="00C1670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1670E">
        <w:rPr>
          <w:sz w:val="20"/>
          <w:szCs w:val="20"/>
        </w:rPr>
        <w:t>Contact u</w:t>
      </w:r>
      <w:r w:rsidR="007B5BEF">
        <w:rPr>
          <w:sz w:val="20"/>
          <w:szCs w:val="20"/>
        </w:rPr>
        <w:t>ser (email, phone, snail mail, F</w:t>
      </w:r>
      <w:r w:rsidRPr="00C1670E">
        <w:rPr>
          <w:sz w:val="20"/>
          <w:szCs w:val="20"/>
        </w:rPr>
        <w:t>acebook page)</w:t>
      </w:r>
    </w:p>
    <w:p w:rsidR="00E20755" w:rsidRDefault="00805189" w:rsidP="00E20755">
      <w:pPr>
        <w:ind w:left="90"/>
        <w:rPr>
          <w:sz w:val="20"/>
          <w:szCs w:val="20"/>
        </w:rPr>
      </w:pPr>
      <w:r w:rsidRPr="00E20755">
        <w:rPr>
          <w:b/>
          <w:sz w:val="20"/>
          <w:szCs w:val="20"/>
        </w:rPr>
        <w:t>Therefore:</w:t>
      </w:r>
      <w:r w:rsidR="00F40C24">
        <w:rPr>
          <w:sz w:val="20"/>
          <w:szCs w:val="20"/>
        </w:rPr>
        <w:t>   </w:t>
      </w:r>
      <w:r w:rsidRPr="00E20755">
        <w:rPr>
          <w:sz w:val="20"/>
          <w:szCs w:val="20"/>
        </w:rPr>
        <w:t xml:space="preserve">PII </w:t>
      </w:r>
      <w:r w:rsidR="00F40C24">
        <w:rPr>
          <w:sz w:val="20"/>
          <w:szCs w:val="20"/>
        </w:rPr>
        <w:t xml:space="preserve">can be stored </w:t>
      </w:r>
      <w:r w:rsidRPr="00E20755">
        <w:rPr>
          <w:sz w:val="20"/>
          <w:szCs w:val="20"/>
        </w:rPr>
        <w:t xml:space="preserve">separately and </w:t>
      </w:r>
      <w:r w:rsidR="00F40C24">
        <w:rPr>
          <w:sz w:val="20"/>
          <w:szCs w:val="20"/>
        </w:rPr>
        <w:t>leave only</w:t>
      </w:r>
      <w:r w:rsidR="007B7336">
        <w:rPr>
          <w:sz w:val="20"/>
          <w:szCs w:val="20"/>
        </w:rPr>
        <w:t xml:space="preserve"> a Hashed_ Id on the fil</w:t>
      </w:r>
      <w:r w:rsidR="00363136">
        <w:rPr>
          <w:sz w:val="20"/>
          <w:szCs w:val="20"/>
        </w:rPr>
        <w:t>e</w:t>
      </w:r>
      <w:r w:rsidR="007B7336">
        <w:rPr>
          <w:sz w:val="20"/>
          <w:szCs w:val="20"/>
        </w:rPr>
        <w:t>.</w:t>
      </w:r>
      <w:r w:rsidRPr="00E20755">
        <w:rPr>
          <w:sz w:val="20"/>
          <w:szCs w:val="20"/>
        </w:rPr>
        <w:br/>
        <w:t xml:space="preserve"> Un-identified are re-identified by </w:t>
      </w:r>
      <w:r w:rsidR="007B5BEF">
        <w:rPr>
          <w:sz w:val="20"/>
          <w:szCs w:val="20"/>
        </w:rPr>
        <w:t xml:space="preserve">matching an un-identified file </w:t>
      </w:r>
      <w:r w:rsidRPr="00E20755">
        <w:rPr>
          <w:sz w:val="20"/>
          <w:szCs w:val="20"/>
        </w:rPr>
        <w:t>to another file with similar</w:t>
      </w:r>
      <w:r w:rsidRPr="00E20755">
        <w:rPr>
          <w:sz w:val="20"/>
          <w:szCs w:val="20"/>
        </w:rPr>
        <w:br/>
        <w:t xml:space="preserve"> characteristics and associated PII attached.</w:t>
      </w:r>
    </w:p>
    <w:p w:rsidR="009275CF" w:rsidRDefault="009275CF" w:rsidP="00F3534D">
      <w:pPr>
        <w:ind w:left="90"/>
        <w:rPr>
          <w:sz w:val="20"/>
          <w:szCs w:val="20"/>
        </w:rPr>
      </w:pPr>
      <w:r>
        <w:rPr>
          <w:sz w:val="20"/>
          <w:szCs w:val="20"/>
        </w:rPr>
        <w:br/>
        <w:t xml:space="preserve"> Types of access:</w:t>
      </w:r>
    </w:p>
    <w:p w:rsidR="009275CF" w:rsidRDefault="009275CF" w:rsidP="009275C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Commercial</w:t>
      </w:r>
    </w:p>
    <w:p w:rsidR="003C4094" w:rsidRPr="00B737D2" w:rsidRDefault="007B7336" w:rsidP="00B737D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75CF">
        <w:rPr>
          <w:sz w:val="20"/>
          <w:szCs w:val="20"/>
        </w:rPr>
        <w:t>Marketing</w:t>
      </w:r>
      <w:r w:rsidR="00F3534D" w:rsidRPr="009275CF">
        <w:rPr>
          <w:sz w:val="20"/>
          <w:szCs w:val="20"/>
        </w:rPr>
        <w:t xml:space="preserve"> </w:t>
      </w:r>
      <w:r w:rsidR="003C4094">
        <w:rPr>
          <w:sz w:val="20"/>
          <w:szCs w:val="20"/>
        </w:rPr>
        <w:t>Analytics</w:t>
      </w:r>
      <w:r w:rsidR="00757B82">
        <w:rPr>
          <w:sz w:val="20"/>
          <w:szCs w:val="20"/>
        </w:rPr>
        <w:t xml:space="preserve"> for</w:t>
      </w:r>
      <w:r w:rsidR="00B737D2">
        <w:rPr>
          <w:sz w:val="20"/>
          <w:szCs w:val="20"/>
        </w:rPr>
        <w:t xml:space="preserve"> segmentation,</w:t>
      </w:r>
      <w:r w:rsidR="006010D4">
        <w:rPr>
          <w:sz w:val="20"/>
          <w:szCs w:val="20"/>
        </w:rPr>
        <w:t xml:space="preserve"> </w:t>
      </w:r>
      <w:r w:rsidR="00757B82">
        <w:rPr>
          <w:sz w:val="20"/>
          <w:szCs w:val="20"/>
        </w:rPr>
        <w:t>micro-targeting</w:t>
      </w:r>
      <w:r w:rsidR="00FC62A8">
        <w:rPr>
          <w:sz w:val="20"/>
          <w:szCs w:val="20"/>
        </w:rPr>
        <w:t xml:space="preserve"> and direct marketing</w:t>
      </w:r>
    </w:p>
    <w:p w:rsidR="003C4094" w:rsidRDefault="003C4094" w:rsidP="009275CF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Risk Mitigation products </w:t>
      </w:r>
    </w:p>
    <w:p w:rsidR="003C4094" w:rsidRDefault="003C4094" w:rsidP="003C4094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Fraud detection</w:t>
      </w:r>
    </w:p>
    <w:p w:rsidR="005A26FB" w:rsidRDefault="005A26FB" w:rsidP="003C4094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Identity </w:t>
      </w:r>
      <w:r w:rsidR="003C4094">
        <w:rPr>
          <w:sz w:val="20"/>
          <w:szCs w:val="20"/>
        </w:rPr>
        <w:t>validation</w:t>
      </w:r>
    </w:p>
    <w:p w:rsidR="005A26FB" w:rsidRPr="00B737D2" w:rsidRDefault="005A26FB" w:rsidP="00B737D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People Search products</w:t>
      </w:r>
    </w:p>
    <w:p w:rsidR="009275CF" w:rsidRDefault="00F3534D" w:rsidP="009275C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75CF">
        <w:rPr>
          <w:sz w:val="20"/>
          <w:szCs w:val="20"/>
        </w:rPr>
        <w:t>Research</w:t>
      </w:r>
    </w:p>
    <w:p w:rsidR="00E20755" w:rsidRPr="009275CF" w:rsidRDefault="009275CF" w:rsidP="009275C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805189" w:rsidRPr="009275CF">
        <w:rPr>
          <w:sz w:val="20"/>
          <w:szCs w:val="20"/>
        </w:rPr>
        <w:t>Surveilla</w:t>
      </w:r>
      <w:r w:rsidR="00E20755" w:rsidRPr="009275CF">
        <w:rPr>
          <w:sz w:val="20"/>
          <w:szCs w:val="20"/>
        </w:rPr>
        <w:t>nce, Terrorism, Law Enforcement</w:t>
      </w:r>
    </w:p>
    <w:p w:rsidR="00C30F97" w:rsidRDefault="00805189" w:rsidP="00E20755">
      <w:pPr>
        <w:pStyle w:val="ListParagraph"/>
        <w:ind w:left="90"/>
        <w:rPr>
          <w:sz w:val="20"/>
          <w:szCs w:val="20"/>
        </w:rPr>
      </w:pPr>
      <w:r w:rsidRPr="00C1670E">
        <w:rPr>
          <w:sz w:val="20"/>
          <w:szCs w:val="20"/>
        </w:rPr>
        <w:br/>
      </w:r>
      <w:r w:rsidRPr="005826FD">
        <w:rPr>
          <w:b/>
          <w:sz w:val="20"/>
          <w:szCs w:val="20"/>
        </w:rPr>
        <w:t>Commercial</w:t>
      </w:r>
      <w:r w:rsidRPr="00C1670E">
        <w:rPr>
          <w:sz w:val="20"/>
          <w:szCs w:val="20"/>
        </w:rPr>
        <w:t xml:space="preserve"> </w:t>
      </w:r>
    </w:p>
    <w:p w:rsidR="00E35D6E" w:rsidRDefault="00C30F97" w:rsidP="00E20755">
      <w:pPr>
        <w:pStyle w:val="ListParagraph"/>
        <w:ind w:left="90"/>
        <w:rPr>
          <w:sz w:val="20"/>
          <w:szCs w:val="20"/>
        </w:rPr>
      </w:pPr>
      <w:r>
        <w:rPr>
          <w:sz w:val="20"/>
          <w:szCs w:val="20"/>
        </w:rPr>
        <w:lastRenderedPageBreak/>
        <w:t>Marketing</w:t>
      </w:r>
      <w:r w:rsidR="00805189" w:rsidRPr="00C1670E">
        <w:rPr>
          <w:sz w:val="20"/>
          <w:szCs w:val="20"/>
        </w:rPr>
        <w:br/>
        <w:t xml:space="preserve"> -        Typically interested in classifying and segmentation (don’t explicitly need PII)</w:t>
      </w:r>
      <w:r w:rsidR="00C92A5B">
        <w:rPr>
          <w:sz w:val="20"/>
          <w:szCs w:val="20"/>
        </w:rPr>
        <w:t>.</w:t>
      </w:r>
      <w:r w:rsidR="00805189" w:rsidRPr="00C1670E">
        <w:rPr>
          <w:sz w:val="20"/>
          <w:szCs w:val="20"/>
        </w:rPr>
        <w:br/>
        <w:t xml:space="preserve"> -        Need PII for record linkage; after linkage can use </w:t>
      </w:r>
      <w:proofErr w:type="spellStart"/>
      <w:r w:rsidR="00805189" w:rsidRPr="00C1670E">
        <w:rPr>
          <w:sz w:val="20"/>
          <w:szCs w:val="20"/>
        </w:rPr>
        <w:t>hash_ID</w:t>
      </w:r>
      <w:proofErr w:type="spellEnd"/>
      <w:r w:rsidR="00805189" w:rsidRPr="00C1670E">
        <w:rPr>
          <w:sz w:val="20"/>
          <w:szCs w:val="20"/>
        </w:rPr>
        <w:t xml:space="preserve"> and store PII separately</w:t>
      </w:r>
      <w:r w:rsidR="00C92A5B">
        <w:rPr>
          <w:sz w:val="20"/>
          <w:szCs w:val="20"/>
        </w:rPr>
        <w:t>.</w:t>
      </w:r>
      <w:r w:rsidR="00805189" w:rsidRPr="00C1670E">
        <w:rPr>
          <w:sz w:val="20"/>
          <w:szCs w:val="20"/>
        </w:rPr>
        <w:br/>
      </w:r>
      <w:r w:rsidR="005826FD">
        <w:rPr>
          <w:sz w:val="20"/>
          <w:szCs w:val="20"/>
        </w:rPr>
        <w:t xml:space="preserve"> -        </w:t>
      </w:r>
      <w:r w:rsidR="00805189" w:rsidRPr="00C1670E">
        <w:rPr>
          <w:sz w:val="20"/>
          <w:szCs w:val="20"/>
        </w:rPr>
        <w:t xml:space="preserve"> Graphs are special case of record linkage</w:t>
      </w:r>
      <w:r w:rsidR="00C92A5B">
        <w:rPr>
          <w:sz w:val="20"/>
          <w:szCs w:val="20"/>
        </w:rPr>
        <w:t>.</w:t>
      </w:r>
      <w:r w:rsidR="00805189" w:rsidRPr="00C1670E">
        <w:rPr>
          <w:sz w:val="20"/>
          <w:szCs w:val="20"/>
        </w:rPr>
        <w:br/>
      </w:r>
      <w:r w:rsidR="005826FD">
        <w:rPr>
          <w:sz w:val="20"/>
          <w:szCs w:val="20"/>
        </w:rPr>
        <w:t xml:space="preserve"> -        </w:t>
      </w:r>
      <w:r w:rsidR="00805189" w:rsidRPr="00C1670E">
        <w:rPr>
          <w:sz w:val="20"/>
          <w:szCs w:val="20"/>
        </w:rPr>
        <w:t xml:space="preserve"> Need PII to contact end user (including to personalize, put name in ad)</w:t>
      </w:r>
      <w:r w:rsidR="00C92A5B">
        <w:rPr>
          <w:sz w:val="20"/>
          <w:szCs w:val="20"/>
        </w:rPr>
        <w:t>.</w:t>
      </w:r>
      <w:r w:rsidR="00805189" w:rsidRPr="00C1670E">
        <w:rPr>
          <w:sz w:val="20"/>
          <w:szCs w:val="20"/>
        </w:rPr>
        <w:br/>
        <w:t xml:space="preserve"> -         Social Networks Special Case (not sure how to handle)</w:t>
      </w:r>
      <w:r w:rsidR="00C92A5B">
        <w:rPr>
          <w:sz w:val="20"/>
          <w:szCs w:val="20"/>
        </w:rPr>
        <w:t>.</w:t>
      </w:r>
      <w:r w:rsidR="00805189" w:rsidRPr="00C1670E">
        <w:rPr>
          <w:sz w:val="20"/>
          <w:szCs w:val="20"/>
        </w:rPr>
        <w:t xml:space="preserve"> </w:t>
      </w:r>
    </w:p>
    <w:p w:rsidR="00E35D6E" w:rsidRDefault="00805189" w:rsidP="00E35D6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1670E">
        <w:rPr>
          <w:sz w:val="20"/>
          <w:szCs w:val="20"/>
        </w:rPr>
        <w:t xml:space="preserve"> PII and contacts are the business model</w:t>
      </w:r>
    </w:p>
    <w:p w:rsidR="00E35D6E" w:rsidRDefault="00805189" w:rsidP="00E35D6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C1670E">
        <w:rPr>
          <w:sz w:val="20"/>
          <w:szCs w:val="20"/>
        </w:rPr>
        <w:t xml:space="preserve"> Assume that users a</w:t>
      </w:r>
      <w:r w:rsidR="00E35D6E">
        <w:rPr>
          <w:sz w:val="20"/>
          <w:szCs w:val="20"/>
        </w:rPr>
        <w:t>gree to contract to share PII</w:t>
      </w:r>
    </w:p>
    <w:p w:rsidR="00E35D6E" w:rsidRDefault="00E35D6E" w:rsidP="00E35D6E">
      <w:pPr>
        <w:pStyle w:val="ListParagraph"/>
        <w:ind w:left="1170"/>
        <w:rPr>
          <w:sz w:val="20"/>
          <w:szCs w:val="20"/>
        </w:rPr>
      </w:pPr>
    </w:p>
    <w:p w:rsidR="005826FD" w:rsidRPr="00E35D6E" w:rsidRDefault="00805189" w:rsidP="00E35D6E">
      <w:pPr>
        <w:rPr>
          <w:sz w:val="20"/>
          <w:szCs w:val="20"/>
        </w:rPr>
      </w:pPr>
      <w:r w:rsidRPr="00E35D6E">
        <w:rPr>
          <w:b/>
          <w:sz w:val="20"/>
          <w:szCs w:val="20"/>
        </w:rPr>
        <w:t xml:space="preserve"> Research</w:t>
      </w:r>
      <w:r w:rsidRPr="00E35D6E">
        <w:rPr>
          <w:sz w:val="20"/>
          <w:szCs w:val="20"/>
        </w:rPr>
        <w:br/>
        <w:t xml:space="preserve"> -         Typically interested in classifying and segmentation (don’t explicitly need PII)</w:t>
      </w:r>
      <w:r w:rsidRPr="00E35D6E">
        <w:rPr>
          <w:sz w:val="20"/>
          <w:szCs w:val="20"/>
        </w:rPr>
        <w:br/>
        <w:t xml:space="preserve"> -         Need PII for record linkage; after linkage can use </w:t>
      </w:r>
      <w:proofErr w:type="spellStart"/>
      <w:r w:rsidRPr="00E35D6E">
        <w:rPr>
          <w:sz w:val="20"/>
          <w:szCs w:val="20"/>
        </w:rPr>
        <w:t>hash_ID</w:t>
      </w:r>
      <w:proofErr w:type="spellEnd"/>
      <w:r w:rsidRPr="00E35D6E">
        <w:rPr>
          <w:sz w:val="20"/>
          <w:szCs w:val="20"/>
        </w:rPr>
        <w:t xml:space="preserve"> and store PII separately</w:t>
      </w:r>
      <w:r w:rsidRPr="00E35D6E">
        <w:rPr>
          <w:sz w:val="20"/>
          <w:szCs w:val="20"/>
        </w:rPr>
        <w:br/>
        <w:t xml:space="preserve"> -         Need IRB to release data</w:t>
      </w:r>
    </w:p>
    <w:p w:rsidR="005826FD" w:rsidRDefault="005826FD" w:rsidP="00E20755">
      <w:pPr>
        <w:pStyle w:val="ListParagraph"/>
        <w:ind w:left="90"/>
        <w:rPr>
          <w:sz w:val="20"/>
          <w:szCs w:val="20"/>
        </w:rPr>
      </w:pPr>
    </w:p>
    <w:p w:rsidR="008644A2" w:rsidRPr="00C1670E" w:rsidRDefault="00805189" w:rsidP="00E20755">
      <w:pPr>
        <w:pStyle w:val="ListParagraph"/>
        <w:ind w:left="90"/>
        <w:rPr>
          <w:sz w:val="20"/>
          <w:szCs w:val="20"/>
        </w:rPr>
      </w:pPr>
      <w:r w:rsidRPr="00C1670E">
        <w:rPr>
          <w:sz w:val="20"/>
          <w:szCs w:val="20"/>
        </w:rPr>
        <w:t xml:space="preserve"> </w:t>
      </w:r>
      <w:r w:rsidRPr="005826FD">
        <w:rPr>
          <w:b/>
          <w:sz w:val="20"/>
          <w:szCs w:val="20"/>
        </w:rPr>
        <w:t>Enforcement (Regulatory, Investigation, Terrorism etc.)</w:t>
      </w:r>
      <w:r w:rsidRPr="00C1670E">
        <w:rPr>
          <w:sz w:val="20"/>
          <w:szCs w:val="20"/>
        </w:rPr>
        <w:br/>
        <w:t xml:space="preserve"> -          Should have a log of what was done, with appropriate log of permission to view</w:t>
      </w:r>
    </w:p>
    <w:sectPr w:rsidR="008644A2" w:rsidRPr="00C1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3FF"/>
    <w:multiLevelType w:val="hybridMultilevel"/>
    <w:tmpl w:val="F7669D66"/>
    <w:lvl w:ilvl="0" w:tplc="11B25146">
      <w:start w:val="10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16406E6"/>
    <w:multiLevelType w:val="hybridMultilevel"/>
    <w:tmpl w:val="923EE388"/>
    <w:lvl w:ilvl="0" w:tplc="F3267FC8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89"/>
    <w:rsid w:val="0001343A"/>
    <w:rsid w:val="00054DBB"/>
    <w:rsid w:val="00071242"/>
    <w:rsid w:val="00084777"/>
    <w:rsid w:val="00096DD7"/>
    <w:rsid w:val="000A7487"/>
    <w:rsid w:val="000F039D"/>
    <w:rsid w:val="00145DAA"/>
    <w:rsid w:val="0016578D"/>
    <w:rsid w:val="0019043E"/>
    <w:rsid w:val="001F6029"/>
    <w:rsid w:val="0024603D"/>
    <w:rsid w:val="002D4F61"/>
    <w:rsid w:val="002E2D66"/>
    <w:rsid w:val="002F2E27"/>
    <w:rsid w:val="0032783B"/>
    <w:rsid w:val="00346F32"/>
    <w:rsid w:val="00363136"/>
    <w:rsid w:val="00390551"/>
    <w:rsid w:val="003B55E9"/>
    <w:rsid w:val="003C4094"/>
    <w:rsid w:val="0042294F"/>
    <w:rsid w:val="00444205"/>
    <w:rsid w:val="00456C05"/>
    <w:rsid w:val="0048038C"/>
    <w:rsid w:val="004B03F6"/>
    <w:rsid w:val="004B0E7E"/>
    <w:rsid w:val="00523F7D"/>
    <w:rsid w:val="005826FD"/>
    <w:rsid w:val="005A26FB"/>
    <w:rsid w:val="005C60C9"/>
    <w:rsid w:val="005E26C6"/>
    <w:rsid w:val="006010D4"/>
    <w:rsid w:val="0062621E"/>
    <w:rsid w:val="0063222B"/>
    <w:rsid w:val="00646DC8"/>
    <w:rsid w:val="006A78C9"/>
    <w:rsid w:val="00705A4B"/>
    <w:rsid w:val="007434F7"/>
    <w:rsid w:val="00757B82"/>
    <w:rsid w:val="007718C2"/>
    <w:rsid w:val="007B5BEF"/>
    <w:rsid w:val="007B7336"/>
    <w:rsid w:val="007E1779"/>
    <w:rsid w:val="007E425B"/>
    <w:rsid w:val="007E6587"/>
    <w:rsid w:val="00805189"/>
    <w:rsid w:val="00850D06"/>
    <w:rsid w:val="008644A2"/>
    <w:rsid w:val="0087780A"/>
    <w:rsid w:val="00880B9A"/>
    <w:rsid w:val="00884DA8"/>
    <w:rsid w:val="008B4722"/>
    <w:rsid w:val="008E7300"/>
    <w:rsid w:val="00906014"/>
    <w:rsid w:val="00924D65"/>
    <w:rsid w:val="009275CF"/>
    <w:rsid w:val="00940669"/>
    <w:rsid w:val="009B5F70"/>
    <w:rsid w:val="009E66E2"/>
    <w:rsid w:val="009F0EB4"/>
    <w:rsid w:val="00A35491"/>
    <w:rsid w:val="00A43011"/>
    <w:rsid w:val="00A74047"/>
    <w:rsid w:val="00AE6D66"/>
    <w:rsid w:val="00B11F53"/>
    <w:rsid w:val="00B737D2"/>
    <w:rsid w:val="00B95E5A"/>
    <w:rsid w:val="00BA3012"/>
    <w:rsid w:val="00BC66A8"/>
    <w:rsid w:val="00BD7832"/>
    <w:rsid w:val="00BE09AC"/>
    <w:rsid w:val="00BF74BC"/>
    <w:rsid w:val="00C1670E"/>
    <w:rsid w:val="00C30F97"/>
    <w:rsid w:val="00C776F7"/>
    <w:rsid w:val="00C82564"/>
    <w:rsid w:val="00C92A5B"/>
    <w:rsid w:val="00D043D2"/>
    <w:rsid w:val="00D9685E"/>
    <w:rsid w:val="00DA760F"/>
    <w:rsid w:val="00DC3463"/>
    <w:rsid w:val="00DF2AA1"/>
    <w:rsid w:val="00E11E82"/>
    <w:rsid w:val="00E170DD"/>
    <w:rsid w:val="00E20755"/>
    <w:rsid w:val="00E22487"/>
    <w:rsid w:val="00E35D6E"/>
    <w:rsid w:val="00F12314"/>
    <w:rsid w:val="00F252C1"/>
    <w:rsid w:val="00F3534D"/>
    <w:rsid w:val="00F36D27"/>
    <w:rsid w:val="00F40C24"/>
    <w:rsid w:val="00F54F02"/>
    <w:rsid w:val="00F96B39"/>
    <w:rsid w:val="00FC0F45"/>
    <w:rsid w:val="00FC62A8"/>
    <w:rsid w:val="00FD6656"/>
    <w:rsid w:val="00F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F60DA5D6</Template>
  <TotalTime>35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Cavan Paul Capps</dc:creator>
  <cp:lastModifiedBy>Cavan Paul Capps</cp:lastModifiedBy>
  <cp:revision>6</cp:revision>
  <dcterms:created xsi:type="dcterms:W3CDTF">2015-11-24T03:28:00Z</dcterms:created>
  <dcterms:modified xsi:type="dcterms:W3CDTF">2015-11-24T04:03:00Z</dcterms:modified>
</cp:coreProperties>
</file>