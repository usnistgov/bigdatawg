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8EBE5" w14:textId="77777777" w:rsidR="00B41A25" w:rsidRDefault="00B41A25">
      <w:pPr>
        <w:rPr>
          <w:b/>
        </w:rPr>
      </w:pPr>
    </w:p>
    <w:p w14:paraId="11AA86CF" w14:textId="0C3E2369" w:rsidR="00475364" w:rsidRDefault="00307C8C">
      <w:pPr>
        <w:rPr>
          <w:b/>
        </w:rPr>
      </w:pPr>
      <w:r>
        <w:rPr>
          <w:b/>
        </w:rPr>
        <w:t xml:space="preserve">NIST Big Data Definitions and Taxonomy </w:t>
      </w:r>
      <w:proofErr w:type="spellStart"/>
      <w:r>
        <w:rPr>
          <w:b/>
        </w:rPr>
        <w:t>SubGroup</w:t>
      </w:r>
      <w:proofErr w:type="spellEnd"/>
      <w:r>
        <w:rPr>
          <w:b/>
        </w:rPr>
        <w:t xml:space="preserve"> Agenda</w:t>
      </w:r>
    </w:p>
    <w:p w14:paraId="46E12D37" w14:textId="235D19C2" w:rsidR="00307C8C" w:rsidRPr="009333D8" w:rsidRDefault="00711DA6">
      <w:pPr>
        <w:rPr>
          <w:b/>
        </w:rPr>
      </w:pPr>
      <w:r>
        <w:rPr>
          <w:b/>
        </w:rPr>
        <w:t>September</w:t>
      </w:r>
      <w:r w:rsidR="0045346D">
        <w:rPr>
          <w:b/>
        </w:rPr>
        <w:t xml:space="preserve"> 2</w:t>
      </w:r>
      <w:r w:rsidR="00307C8C">
        <w:rPr>
          <w:b/>
        </w:rPr>
        <w:t>, 2013</w:t>
      </w:r>
    </w:p>
    <w:p w14:paraId="56027463" w14:textId="77777777" w:rsidR="009333D8" w:rsidRDefault="009333D8"/>
    <w:p w14:paraId="0777C639" w14:textId="77777777" w:rsidR="00307C8C" w:rsidRDefault="00307C8C"/>
    <w:p w14:paraId="0C38A7E0" w14:textId="58DEA27C" w:rsidR="00DA5829" w:rsidRDefault="00711DA6">
      <w:r>
        <w:t>Actors</w:t>
      </w:r>
    </w:p>
    <w:p w14:paraId="584B3936" w14:textId="2CF5A456" w:rsidR="00711DA6" w:rsidRDefault="00711DA6">
      <w:r>
        <w:t>Roles and Responsibilities</w:t>
      </w:r>
    </w:p>
    <w:p w14:paraId="66AE4A8F" w14:textId="76716AB0" w:rsidR="00711DA6" w:rsidRDefault="00711DA6">
      <w:r>
        <w:tab/>
        <w:t>Seek to finalize high level roles</w:t>
      </w:r>
    </w:p>
    <w:p w14:paraId="354CBEA0" w14:textId="64E6B0A9" w:rsidR="00307C8C" w:rsidRDefault="0045346D">
      <w:r>
        <w:t xml:space="preserve">Review Taxonomy </w:t>
      </w:r>
      <w:r w:rsidR="00711DA6">
        <w:t>diagram</w:t>
      </w:r>
    </w:p>
    <w:p w14:paraId="7C4D917B" w14:textId="77777777" w:rsidR="00711DA6" w:rsidRDefault="00711DA6"/>
    <w:p w14:paraId="6DF10C6B" w14:textId="77777777" w:rsidR="00307C8C" w:rsidRDefault="00307C8C"/>
    <w:p w14:paraId="7F24A640" w14:textId="6B5ACDB2" w:rsidR="00307C8C" w:rsidRDefault="00C1479C">
      <w:r>
        <w:t>Thanks for participating on a holiday!</w:t>
      </w:r>
      <w:bookmarkStart w:id="0" w:name="_GoBack"/>
      <w:bookmarkEnd w:id="0"/>
    </w:p>
    <w:p w14:paraId="3C0AE4A1" w14:textId="77777777" w:rsidR="00307C8C" w:rsidRDefault="00307C8C"/>
    <w:p w14:paraId="70B3B189" w14:textId="77777777" w:rsidR="009333D8" w:rsidRDefault="009333D8"/>
    <w:p w14:paraId="38AEC2FD" w14:textId="77777777" w:rsidR="009333D8" w:rsidRDefault="009333D8"/>
    <w:p w14:paraId="41E873EC" w14:textId="0A07C68D" w:rsidR="00A0058B" w:rsidRDefault="00A0058B"/>
    <w:sectPr w:rsidR="00A0058B" w:rsidSect="003C1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78FB"/>
    <w:multiLevelType w:val="hybridMultilevel"/>
    <w:tmpl w:val="1BD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D8"/>
    <w:rsid w:val="000508E4"/>
    <w:rsid w:val="001032F2"/>
    <w:rsid w:val="00307C8C"/>
    <w:rsid w:val="003C1356"/>
    <w:rsid w:val="0045346D"/>
    <w:rsid w:val="00475364"/>
    <w:rsid w:val="005D6F4F"/>
    <w:rsid w:val="00612A23"/>
    <w:rsid w:val="00711DA6"/>
    <w:rsid w:val="009333D8"/>
    <w:rsid w:val="009408C7"/>
    <w:rsid w:val="00984B00"/>
    <w:rsid w:val="00A0058B"/>
    <w:rsid w:val="00A979E0"/>
    <w:rsid w:val="00B41A25"/>
    <w:rsid w:val="00C1479C"/>
    <w:rsid w:val="00DA5829"/>
    <w:rsid w:val="00DD52E1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C06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89BC25CB.dotm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Grady</dc:creator>
  <cp:lastModifiedBy>Grady, Nancy W.</cp:lastModifiedBy>
  <cp:revision>3</cp:revision>
  <cp:lastPrinted>2013-07-08T19:48:00Z</cp:lastPrinted>
  <dcterms:created xsi:type="dcterms:W3CDTF">2013-09-02T14:03:00Z</dcterms:created>
  <dcterms:modified xsi:type="dcterms:W3CDTF">2013-09-02T14:03:00Z</dcterms:modified>
</cp:coreProperties>
</file>