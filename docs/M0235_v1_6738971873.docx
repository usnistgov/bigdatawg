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A86CF" w14:textId="0C3E2369" w:rsidR="00475364" w:rsidRDefault="00307C8C">
      <w:pPr>
        <w:rPr>
          <w:b/>
        </w:rPr>
      </w:pPr>
      <w:r>
        <w:rPr>
          <w:b/>
        </w:rPr>
        <w:t xml:space="preserve">NIST Big Data Definitions and Taxonomy </w:t>
      </w:r>
      <w:proofErr w:type="spellStart"/>
      <w:r>
        <w:rPr>
          <w:b/>
        </w:rPr>
        <w:t>SubGroup</w:t>
      </w:r>
      <w:proofErr w:type="spellEnd"/>
      <w:r>
        <w:rPr>
          <w:b/>
        </w:rPr>
        <w:t xml:space="preserve"> Agenda</w:t>
      </w:r>
    </w:p>
    <w:p w14:paraId="46E12D37" w14:textId="5104D2D9" w:rsidR="00307C8C" w:rsidRPr="009333D8" w:rsidRDefault="00711DA6">
      <w:pPr>
        <w:rPr>
          <w:b/>
        </w:rPr>
      </w:pPr>
      <w:r>
        <w:rPr>
          <w:b/>
        </w:rPr>
        <w:t>September</w:t>
      </w:r>
      <w:r w:rsidR="0045346D">
        <w:rPr>
          <w:b/>
        </w:rPr>
        <w:t xml:space="preserve"> </w:t>
      </w:r>
      <w:r w:rsidR="00A123A9">
        <w:rPr>
          <w:b/>
        </w:rPr>
        <w:t>16</w:t>
      </w:r>
      <w:r w:rsidR="00307C8C">
        <w:rPr>
          <w:b/>
        </w:rPr>
        <w:t>, 2013</w:t>
      </w:r>
    </w:p>
    <w:p w14:paraId="56027463" w14:textId="77777777" w:rsidR="009333D8" w:rsidRDefault="009333D8"/>
    <w:p w14:paraId="0777C639" w14:textId="685D376D" w:rsidR="00307C8C" w:rsidRDefault="00B24651">
      <w:r>
        <w:t>Referencing Document M0142 v4</w:t>
      </w:r>
      <w:bookmarkStart w:id="0" w:name="_GoBack"/>
      <w:bookmarkEnd w:id="0"/>
    </w:p>
    <w:p w14:paraId="75B76CB5" w14:textId="77777777" w:rsidR="00B24651" w:rsidRDefault="00B24651"/>
    <w:p w14:paraId="582762DF" w14:textId="77777777" w:rsidR="00B24651" w:rsidRDefault="00B24651"/>
    <w:p w14:paraId="3CE95206" w14:textId="2C36D298" w:rsidR="00A123A9" w:rsidRDefault="00A123A9">
      <w:r>
        <w:t>Review Document Structure</w:t>
      </w:r>
    </w:p>
    <w:p w14:paraId="4E39E896" w14:textId="1E9C9464" w:rsidR="00A123A9" w:rsidRDefault="00A123A9">
      <w:r>
        <w:t>Data Science Definition</w:t>
      </w:r>
    </w:p>
    <w:p w14:paraId="2754B03D" w14:textId="6C2F530D" w:rsidR="007841D3" w:rsidRDefault="007841D3">
      <w:r>
        <w:tab/>
        <w:t>Data Science Sub-definitions</w:t>
      </w:r>
    </w:p>
    <w:p w14:paraId="66AE4A8F" w14:textId="28ED0139" w:rsidR="00711DA6" w:rsidRDefault="007841D3">
      <w:r>
        <w:t>Roles and Responsibilities</w:t>
      </w:r>
    </w:p>
    <w:p w14:paraId="7C4D917B" w14:textId="6E9204A5" w:rsidR="00711DA6" w:rsidRDefault="007841D3">
      <w:r>
        <w:t>Templates</w:t>
      </w:r>
    </w:p>
    <w:p w14:paraId="6DF10C6B" w14:textId="77777777" w:rsidR="00307C8C" w:rsidRDefault="00307C8C"/>
    <w:p w14:paraId="3C0AE4A1" w14:textId="77777777" w:rsidR="00307C8C" w:rsidRDefault="00307C8C"/>
    <w:p w14:paraId="70B3B189" w14:textId="77777777" w:rsidR="009333D8" w:rsidRDefault="009333D8"/>
    <w:p w14:paraId="38AEC2FD" w14:textId="77777777" w:rsidR="009333D8" w:rsidRDefault="009333D8"/>
    <w:p w14:paraId="41E873EC" w14:textId="0A07C68D" w:rsidR="00A0058B" w:rsidRDefault="00A0058B"/>
    <w:sectPr w:rsidR="00A0058B" w:rsidSect="003C1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278FB"/>
    <w:multiLevelType w:val="hybridMultilevel"/>
    <w:tmpl w:val="1BD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D8"/>
    <w:rsid w:val="000508E4"/>
    <w:rsid w:val="001032F2"/>
    <w:rsid w:val="002F2866"/>
    <w:rsid w:val="00307C8C"/>
    <w:rsid w:val="003C1356"/>
    <w:rsid w:val="0045346D"/>
    <w:rsid w:val="00475364"/>
    <w:rsid w:val="005D6F4F"/>
    <w:rsid w:val="00612A23"/>
    <w:rsid w:val="00711DA6"/>
    <w:rsid w:val="007841D3"/>
    <w:rsid w:val="009333D8"/>
    <w:rsid w:val="009408C7"/>
    <w:rsid w:val="00984B00"/>
    <w:rsid w:val="00A0058B"/>
    <w:rsid w:val="00A123A9"/>
    <w:rsid w:val="00A979E0"/>
    <w:rsid w:val="00B24651"/>
    <w:rsid w:val="00B41A25"/>
    <w:rsid w:val="00C1479C"/>
    <w:rsid w:val="00DA5829"/>
    <w:rsid w:val="00DD52E1"/>
    <w:rsid w:val="00DF08F5"/>
    <w:rsid w:val="00F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C06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67FECB76.dotm</Template>
  <TotalTime>37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Grady</dc:creator>
  <cp:lastModifiedBy>Grady, Nancy W.</cp:lastModifiedBy>
  <cp:revision>4</cp:revision>
  <cp:lastPrinted>2013-07-08T19:48:00Z</cp:lastPrinted>
  <dcterms:created xsi:type="dcterms:W3CDTF">2013-09-16T13:54:00Z</dcterms:created>
  <dcterms:modified xsi:type="dcterms:W3CDTF">2013-09-16T14:34:00Z</dcterms:modified>
</cp:coreProperties>
</file>